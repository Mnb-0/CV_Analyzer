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7FE8" w:rsidRPr="00DA5D71" w:rsidRDefault="007A7FE8" w:rsidP="00DA5D71">
      <w:pPr>
        <w:spacing w:before="240" w:after="24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t>Name:</w:t>
      </w: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br/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[Abdullah Ilyas Virk]</w:t>
      </w:r>
    </w:p>
    <w:p w:rsidR="007A7FE8" w:rsidRPr="00DA5D71" w:rsidRDefault="007A7FE8" w:rsidP="00DA5D71">
      <w:pPr>
        <w:spacing w:before="240" w:after="24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t>Contact Information:</w:t>
      </w: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br/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Email: [</w:t>
      </w:r>
      <w:r w:rsid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i232603@isb.nu.edu.pk]</w:t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br/>
        <w:t>Phone: [0303-5432901]</w:t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br/>
        <w:t xml:space="preserve">LinkedIn: </w:t>
      </w:r>
      <w:r w:rsidR="007A608E"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[https://www.linkedin.com/in/abdullah-ilyas-93049a316/]</w:t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br/>
        <w:t>Address: [</w:t>
      </w:r>
      <w:proofErr w:type="spellStart"/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Dhoke</w:t>
      </w:r>
      <w:proofErr w:type="spellEnd"/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 xml:space="preserve"> Kala Khan, Rawalpindi, Punjab, Pakistan]</w:t>
      </w:r>
    </w:p>
    <w:p w:rsidR="007A7FE8" w:rsidRPr="00DA5D71" w:rsidRDefault="007A7FE8" w:rsidP="00DA5D71">
      <w:pPr>
        <w:spacing w:before="240" w:after="24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t>Career Objective / Profile:</w:t>
      </w: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br/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Motivated Data Science undergraduate with strong analytical and problem-solving skills. Passionate about AI, data modeling.</w:t>
      </w:r>
    </w:p>
    <w:p w:rsidR="007A7FE8" w:rsidRPr="00DA5D71" w:rsidRDefault="007A7FE8" w:rsidP="00DA5D71">
      <w:pPr>
        <w:spacing w:before="240" w:after="24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t>Education:</w:t>
      </w: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br/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Bachelor of Science in Data Science (FAST-NUCES), Islamabad, June 2027</w:t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br/>
        <w:t>Relevant Courses: Data Structures and Algorithms, Object-Oriented Programming, Database Systems, Machine Learning, Data Mining, Artificial Intelligence</w:t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br/>
        <w:t>GPA: 2.86 / 4.00</w:t>
      </w:r>
    </w:p>
    <w:p w:rsidR="007A7FE8" w:rsidRPr="00DA5D71" w:rsidRDefault="007A7FE8" w:rsidP="00DA5D71">
      <w:pPr>
        <w:spacing w:before="240" w:after="2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t>Skills:</w:t>
      </w:r>
    </w:p>
    <w:p w:rsidR="007A7FE8" w:rsidRPr="00DA5D71" w:rsidRDefault="007A7FE8" w:rsidP="00DA5D71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Programming Languages: C++, Python, R, Kotlin, C#, SQL</w:t>
      </w:r>
    </w:p>
    <w:p w:rsidR="007A7FE8" w:rsidRPr="00DA5D71" w:rsidRDefault="007A7FE8" w:rsidP="00DA5D71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Web Development: HTML, CSS, JavaScript, Node.js</w:t>
      </w:r>
    </w:p>
    <w:p w:rsidR="007A7FE8" w:rsidRPr="00DA5D71" w:rsidRDefault="007A7FE8" w:rsidP="00DA5D71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 xml:space="preserve">Tools: Git, VS Code, </w:t>
      </w:r>
      <w:proofErr w:type="spellStart"/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Jupyter</w:t>
      </w:r>
      <w:proofErr w:type="spellEnd"/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 xml:space="preserve"> Notebook</w:t>
      </w:r>
    </w:p>
    <w:p w:rsidR="007A7FE8" w:rsidRPr="00DA5D71" w:rsidRDefault="007A7FE8" w:rsidP="00DA5D71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Data Analysis and Visualization</w:t>
      </w:r>
    </w:p>
    <w:p w:rsidR="007A7FE8" w:rsidRPr="00DA5D71" w:rsidRDefault="007A7FE8" w:rsidP="00DA5D71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Team Collaboration &amp; Communication</w:t>
      </w:r>
    </w:p>
    <w:p w:rsidR="007A7FE8" w:rsidRPr="00DA5D71" w:rsidRDefault="007A7FE8" w:rsidP="00DA5D71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 xml:space="preserve"> Languages: English, Urdu</w:t>
      </w:r>
    </w:p>
    <w:p w:rsidR="00DA5D71" w:rsidRPr="00DA5D71" w:rsidRDefault="00DA5D71" w:rsidP="00DA5D71">
      <w:pPr>
        <w:pStyle w:val="ListParagraph"/>
        <w:spacing w:before="240" w:after="240" w:line="240" w:lineRule="auto"/>
        <w:ind w:left="360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</w:p>
    <w:p w:rsidR="00DA5D71" w:rsidRPr="00DA5D71" w:rsidRDefault="007A7FE8" w:rsidP="00DA5D71">
      <w:pPr>
        <w:spacing w:before="240" w:after="2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t>Experience / Internships:</w:t>
      </w: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br/>
      </w:r>
      <w:r w:rsidR="00DA5D71" w:rsidRPr="00DA5D71">
        <w:rPr>
          <w:rFonts w:ascii="Calibri" w:hAnsi="Calibri" w:cs="Calibri"/>
          <w:sz w:val="20"/>
          <w:szCs w:val="20"/>
        </w:rPr>
        <w:t>None yet; seeking opportunities to apply academic knowledge in real-world Data and AI projects. Completed an internship in mobile development using Kotlin</w:t>
      </w:r>
      <w:r w:rsidR="00DA5D71">
        <w:rPr>
          <w:rFonts w:ascii="Calibri" w:hAnsi="Calibri" w:cs="Calibri"/>
          <w:sz w:val="20"/>
          <w:szCs w:val="20"/>
        </w:rPr>
        <w:t xml:space="preserve"> (2024)</w:t>
      </w:r>
      <w:r w:rsidR="00DA5D71" w:rsidRPr="00DA5D71">
        <w:rPr>
          <w:rFonts w:ascii="Calibri" w:hAnsi="Calibri" w:cs="Calibri"/>
          <w:sz w:val="20"/>
          <w:szCs w:val="20"/>
        </w:rPr>
        <w:t>, though not directly related to the field of Data Science</w:t>
      </w:r>
      <w:r w:rsid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.</w:t>
      </w:r>
    </w:p>
    <w:p w:rsidR="007A7FE8" w:rsidRPr="00DA5D71" w:rsidRDefault="007A7FE8" w:rsidP="00DA5D71">
      <w:pPr>
        <w:spacing w:before="240" w:after="24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t>Projects / Research:</w:t>
      </w:r>
    </w:p>
    <w:p w:rsidR="007A7FE8" w:rsidRPr="00DA5D71" w:rsidRDefault="007A7FE8" w:rsidP="00DA5D71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proofErr w:type="spellStart"/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Nascon</w:t>
      </w:r>
      <w:proofErr w:type="spellEnd"/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 xml:space="preserve"> Clone Website (Node.js, SQL), Apr 2025</w:t>
      </w:r>
    </w:p>
    <w:p w:rsidR="007A7FE8" w:rsidRPr="00DA5D71" w:rsidRDefault="007A7FE8" w:rsidP="00DA5D71">
      <w:pPr>
        <w:pStyle w:val="ListParagraph"/>
        <w:numPr>
          <w:ilvl w:val="0"/>
          <w:numId w:val="5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Built a NASCON event registration platform for students with efficient data management and payment processing.</w:t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br/>
      </w:r>
    </w:p>
    <w:p w:rsidR="007A7FE8" w:rsidRPr="00DA5D71" w:rsidRDefault="007A7FE8" w:rsidP="00DA5D71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>USA Inflation Prediction – Python, Apr 2025</w:t>
      </w:r>
    </w:p>
    <w:p w:rsidR="007A7FE8" w:rsidRPr="00DA5D71" w:rsidRDefault="007A7FE8" w:rsidP="00DA5D7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 xml:space="preserve"> Applied ARIMA, SVM, and Random Forest models to forecast inflation trends in the U.S.</w:t>
      </w:r>
    </w:p>
    <w:p w:rsidR="00DA5D71" w:rsidRPr="00DA5D71" w:rsidRDefault="00DA5D71" w:rsidP="00DA5D71">
      <w:pPr>
        <w:pStyle w:val="ListParagraph"/>
        <w:spacing w:after="240" w:line="240" w:lineRule="auto"/>
        <w:ind w:left="1080"/>
        <w:textAlignment w:val="baseline"/>
        <w:rPr>
          <w:rFonts w:ascii="Calibri" w:eastAsia="Times New Roman" w:hAnsi="Calibri" w:cs="Calibri"/>
          <w:color w:val="000000"/>
          <w:kern w:val="0"/>
          <w:sz w:val="20"/>
          <w:szCs w:val="20"/>
        </w:rPr>
      </w:pPr>
    </w:p>
    <w:p w:rsidR="00DA5D71" w:rsidRPr="00DA5D71" w:rsidRDefault="007A7FE8" w:rsidP="00DA5D71">
      <w:pPr>
        <w:spacing w:before="240" w:after="24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</w:pPr>
      <w:r w:rsidRPr="00DA5D71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</w:rPr>
        <w:t>Achievements / Extracurricular Activities:</w:t>
      </w:r>
    </w:p>
    <w:p w:rsidR="007A608E" w:rsidRPr="00DA5D71" w:rsidRDefault="007A608E" w:rsidP="00DA5D71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DA5D71">
        <w:rPr>
          <w:rFonts w:ascii="Calibri" w:hAnsi="Calibri" w:cs="Calibri"/>
          <w:sz w:val="20"/>
          <w:szCs w:val="20"/>
        </w:rPr>
        <w:t>Served as PF Lab Demonstrator (Batch 2025)</w:t>
      </w:r>
      <w:r w:rsidRPr="00DA5D71">
        <w:rPr>
          <w:rFonts w:ascii="Calibri" w:eastAsia="Times New Roman" w:hAnsi="Calibri" w:cs="Calibri"/>
          <w:color w:val="000000"/>
          <w:kern w:val="0"/>
          <w:sz w:val="20"/>
          <w:szCs w:val="20"/>
        </w:rPr>
        <w:t xml:space="preserve"> </w:t>
      </w:r>
    </w:p>
    <w:p w:rsidR="00DA5D71" w:rsidRPr="00DA5D71" w:rsidRDefault="00DA5D71" w:rsidP="00DA5D71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  <w:r w:rsidRPr="00DA5D71">
        <w:rPr>
          <w:rFonts w:ascii="Calibri" w:hAnsi="Calibri" w:cs="Calibri"/>
          <w:sz w:val="20"/>
          <w:szCs w:val="20"/>
        </w:rPr>
        <w:t xml:space="preserve">Awarded a two-year college scholarship for exceptional matriculation </w:t>
      </w:r>
      <w:proofErr w:type="gramStart"/>
      <w:r w:rsidRPr="00DA5D71">
        <w:rPr>
          <w:rFonts w:ascii="Calibri" w:hAnsi="Calibri" w:cs="Calibri"/>
          <w:sz w:val="20"/>
          <w:szCs w:val="20"/>
        </w:rPr>
        <w:t>performance</w:t>
      </w:r>
      <w:r>
        <w:rPr>
          <w:rFonts w:ascii="Calibri" w:hAnsi="Calibri" w:cs="Calibri"/>
          <w:sz w:val="20"/>
          <w:szCs w:val="20"/>
        </w:rPr>
        <w:t xml:space="preserve"> </w:t>
      </w:r>
      <w:r w:rsidRPr="00DA5D71">
        <w:rPr>
          <w:rFonts w:ascii="Calibri" w:hAnsi="Calibri" w:cs="Calibri"/>
          <w:sz w:val="20"/>
          <w:szCs w:val="20"/>
        </w:rPr>
        <w:t xml:space="preserve"> —</w:t>
      </w:r>
      <w:proofErr w:type="gramEnd"/>
      <w:r w:rsidRPr="00DA5D71">
        <w:rPr>
          <w:rFonts w:ascii="Calibri" w:hAnsi="Calibri" w:cs="Calibri"/>
          <w:sz w:val="20"/>
          <w:szCs w:val="20"/>
        </w:rPr>
        <w:t xml:space="preserve"> 202</w:t>
      </w:r>
      <w:r>
        <w:rPr>
          <w:rFonts w:ascii="Calibri" w:hAnsi="Calibri" w:cs="Calibri"/>
          <w:sz w:val="20"/>
          <w:szCs w:val="20"/>
        </w:rPr>
        <w:t>1 - 2023</w:t>
      </w:r>
    </w:p>
    <w:p w:rsidR="007A7FE8" w:rsidRPr="00DA5D71" w:rsidRDefault="007A7FE8" w:rsidP="00DA5D71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</w:rPr>
      </w:pPr>
    </w:p>
    <w:p w:rsidR="006C7CC6" w:rsidRPr="00DA5D71" w:rsidRDefault="006C7CC6" w:rsidP="00DA5D71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6C7CC6" w:rsidRPr="00DA5D71" w:rsidSect="00524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228"/>
    <w:multiLevelType w:val="multilevel"/>
    <w:tmpl w:val="0634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63873"/>
    <w:multiLevelType w:val="hybridMultilevel"/>
    <w:tmpl w:val="BEB4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46674"/>
    <w:multiLevelType w:val="hybridMultilevel"/>
    <w:tmpl w:val="FDEC0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B430FF"/>
    <w:multiLevelType w:val="hybridMultilevel"/>
    <w:tmpl w:val="D61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C3E99"/>
    <w:multiLevelType w:val="hybridMultilevel"/>
    <w:tmpl w:val="7686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458408">
    <w:abstractNumId w:val="0"/>
  </w:num>
  <w:num w:numId="2" w16cid:durableId="1052384216">
    <w:abstractNumId w:val="3"/>
  </w:num>
  <w:num w:numId="3" w16cid:durableId="1377243091">
    <w:abstractNumId w:val="1"/>
  </w:num>
  <w:num w:numId="4" w16cid:durableId="1239710411">
    <w:abstractNumId w:val="4"/>
  </w:num>
  <w:num w:numId="5" w16cid:durableId="594049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71"/>
    <w:rsid w:val="000B5BD4"/>
    <w:rsid w:val="0049313C"/>
    <w:rsid w:val="004E75E7"/>
    <w:rsid w:val="0050792E"/>
    <w:rsid w:val="00524861"/>
    <w:rsid w:val="006C7CC6"/>
    <w:rsid w:val="007A608E"/>
    <w:rsid w:val="007A7FE8"/>
    <w:rsid w:val="00DA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2BF4"/>
  <w15:chartTrackingRefBased/>
  <w15:docId w15:val="{B6899F54-15A4-644B-BB1C-8ACE68B1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861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861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861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861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861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861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861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861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861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4861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524861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524861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524861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524861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524861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524861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524861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524861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524861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24861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861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524861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861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524861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524861"/>
    <w:pPr>
      <w:ind w:left="720"/>
      <w:contextualSpacing/>
    </w:pPr>
  </w:style>
  <w:style w:type="character" w:styleId="IntenseEmphasis">
    <w:name w:val="Intense Emphasis"/>
    <w:uiPriority w:val="21"/>
    <w:qFormat/>
    <w:rsid w:val="00524861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86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524861"/>
    <w:rPr>
      <w:i/>
      <w:iCs/>
      <w:color w:val="0F4761"/>
    </w:rPr>
  </w:style>
  <w:style w:type="character" w:styleId="IntenseReference">
    <w:name w:val="Intense Reference"/>
    <w:uiPriority w:val="32"/>
    <w:qFormat/>
    <w:rsid w:val="00524861"/>
    <w:rPr>
      <w:b/>
      <w:bCs/>
      <w:smallCaps/>
      <w:color w:val="0F4761"/>
      <w:spacing w:val="5"/>
    </w:rPr>
  </w:style>
  <w:style w:type="paragraph" w:styleId="NormalWeb">
    <w:name w:val="Normal (Web)"/>
    <w:basedOn w:val="Normal"/>
    <w:uiPriority w:val="99"/>
    <w:semiHidden/>
    <w:unhideWhenUsed/>
    <w:rsid w:val="007A7FE8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dullahilyas/Downloads/23i-26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23i-2603.dot</Template>
  <TotalTime>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ilyas</dc:creator>
  <cp:keywords/>
  <dc:description/>
  <cp:lastModifiedBy>Abdullah ilyas</cp:lastModifiedBy>
  <cp:revision>1</cp:revision>
  <cp:lastPrinted>2025-10-09T17:21:00Z</cp:lastPrinted>
  <dcterms:created xsi:type="dcterms:W3CDTF">2025-10-09T17:20:00Z</dcterms:created>
  <dcterms:modified xsi:type="dcterms:W3CDTF">2025-10-09T17:31:00Z</dcterms:modified>
</cp:coreProperties>
</file>